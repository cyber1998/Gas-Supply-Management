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85E" w:rsidRDefault="00D4385E" w:rsidP="00D4385E">
      <w:pPr>
        <w:jc w:val="center"/>
        <w:rPr>
          <w:sz w:val="72"/>
          <w:szCs w:val="72"/>
        </w:rPr>
      </w:pPr>
    </w:p>
    <w:p w:rsidR="00D4385E" w:rsidRDefault="00D4385E" w:rsidP="00D4385E">
      <w:pPr>
        <w:jc w:val="center"/>
        <w:rPr>
          <w:sz w:val="72"/>
          <w:szCs w:val="72"/>
        </w:rPr>
      </w:pPr>
    </w:p>
    <w:p w:rsidR="00D4385E" w:rsidRDefault="00D4385E" w:rsidP="00D4385E">
      <w:pPr>
        <w:jc w:val="center"/>
        <w:rPr>
          <w:sz w:val="72"/>
          <w:szCs w:val="72"/>
        </w:rPr>
      </w:pPr>
    </w:p>
    <w:p w:rsidR="00D4385E" w:rsidRDefault="00D4385E" w:rsidP="00D4385E">
      <w:pPr>
        <w:jc w:val="center"/>
        <w:rPr>
          <w:sz w:val="72"/>
          <w:szCs w:val="72"/>
        </w:rPr>
      </w:pPr>
    </w:p>
    <w:p w:rsidR="00D4385E" w:rsidRDefault="00D4385E" w:rsidP="00D4385E">
      <w:pPr>
        <w:jc w:val="center"/>
        <w:rPr>
          <w:sz w:val="72"/>
          <w:szCs w:val="72"/>
        </w:rPr>
      </w:pPr>
    </w:p>
    <w:p w:rsidR="00D4385E" w:rsidRDefault="00D4385E" w:rsidP="00D4385E">
      <w:pPr>
        <w:jc w:val="center"/>
        <w:rPr>
          <w:sz w:val="72"/>
          <w:szCs w:val="72"/>
        </w:rPr>
      </w:pPr>
    </w:p>
    <w:p w:rsidR="00D4385E" w:rsidRDefault="00D4385E" w:rsidP="00D4385E">
      <w:pPr>
        <w:jc w:val="center"/>
        <w:rPr>
          <w:sz w:val="72"/>
          <w:szCs w:val="72"/>
        </w:rPr>
      </w:pPr>
    </w:p>
    <w:p w:rsidR="00F61FCC" w:rsidRDefault="00D4385E" w:rsidP="00D4385E">
      <w:pPr>
        <w:jc w:val="center"/>
        <w:rPr>
          <w:sz w:val="72"/>
          <w:szCs w:val="72"/>
        </w:rPr>
      </w:pPr>
      <w:r>
        <w:rPr>
          <w:sz w:val="72"/>
          <w:szCs w:val="72"/>
        </w:rPr>
        <w:t>Piped Natural Gas Supply Management System</w:t>
      </w:r>
    </w:p>
    <w:p w:rsidR="00D4385E" w:rsidRDefault="00D4385E" w:rsidP="00D4385E">
      <w:pPr>
        <w:jc w:val="center"/>
        <w:rPr>
          <w:sz w:val="72"/>
          <w:szCs w:val="72"/>
        </w:rPr>
      </w:pPr>
    </w:p>
    <w:p w:rsidR="00D4385E" w:rsidRPr="00D4385E" w:rsidRDefault="00D4385E" w:rsidP="00D4385E">
      <w:pPr>
        <w:jc w:val="center"/>
        <w:rPr>
          <w:sz w:val="64"/>
          <w:szCs w:val="64"/>
        </w:rPr>
      </w:pPr>
      <w:r w:rsidRPr="00D4385E">
        <w:rPr>
          <w:sz w:val="64"/>
          <w:szCs w:val="64"/>
        </w:rPr>
        <w:t>Software Requirement Specification</w:t>
      </w:r>
    </w:p>
    <w:p w:rsidR="00D4385E" w:rsidRDefault="00D4385E" w:rsidP="00D4385E">
      <w:pPr>
        <w:jc w:val="center"/>
        <w:rPr>
          <w:sz w:val="72"/>
          <w:szCs w:val="72"/>
        </w:rPr>
      </w:pPr>
    </w:p>
    <w:p w:rsidR="00CA0F11" w:rsidRDefault="00D4385E" w:rsidP="00CA0F11">
      <w:pPr>
        <w:jc w:val="center"/>
        <w:rPr>
          <w:sz w:val="32"/>
          <w:szCs w:val="32"/>
        </w:rPr>
      </w:pPr>
      <w:bookmarkStart w:id="0" w:name="_GoBack"/>
      <w:bookmarkEnd w:id="0"/>
      <w:r w:rsidRPr="00D4385E">
        <w:rPr>
          <w:sz w:val="32"/>
          <w:szCs w:val="32"/>
        </w:rPr>
        <w:t>A project by:</w:t>
      </w:r>
    </w:p>
    <w:p w:rsidR="00D4385E" w:rsidRDefault="00D4385E" w:rsidP="00D4385E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 w:rsidRPr="00D4385E">
        <w:rPr>
          <w:sz w:val="32"/>
          <w:szCs w:val="32"/>
        </w:rPr>
        <w:t xml:space="preserve">Pooja </w:t>
      </w:r>
      <w:r w:rsidR="007E4AAB">
        <w:rPr>
          <w:sz w:val="32"/>
          <w:szCs w:val="32"/>
        </w:rPr>
        <w:t>Kumari</w:t>
      </w:r>
      <w:r>
        <w:rPr>
          <w:sz w:val="32"/>
          <w:szCs w:val="32"/>
        </w:rPr>
        <w:t>, BCA/45007/2015</w:t>
      </w:r>
    </w:p>
    <w:p w:rsidR="00D4385E" w:rsidRPr="00D4385E" w:rsidRDefault="00D4385E" w:rsidP="00D4385E">
      <w:pPr>
        <w:jc w:val="right"/>
        <w:rPr>
          <w:sz w:val="32"/>
          <w:szCs w:val="32"/>
        </w:rPr>
      </w:pPr>
      <w:r w:rsidRPr="00D4385E">
        <w:rPr>
          <w:sz w:val="32"/>
          <w:szCs w:val="32"/>
        </w:rPr>
        <w:t>Cyber Naskar, BCA</w:t>
      </w:r>
      <w:r>
        <w:rPr>
          <w:sz w:val="32"/>
          <w:szCs w:val="32"/>
        </w:rPr>
        <w:t>/45008/2015</w:t>
      </w:r>
    </w:p>
    <w:p w:rsidR="00D4385E" w:rsidRPr="00D4385E" w:rsidRDefault="00D4385E" w:rsidP="00D4385E">
      <w:pPr>
        <w:jc w:val="right"/>
        <w:rPr>
          <w:sz w:val="32"/>
          <w:szCs w:val="32"/>
        </w:rPr>
      </w:pPr>
      <w:r w:rsidRPr="00D4385E">
        <w:rPr>
          <w:sz w:val="32"/>
          <w:szCs w:val="32"/>
        </w:rPr>
        <w:t>Kumari Manisha Rani</w:t>
      </w:r>
      <w:r>
        <w:rPr>
          <w:sz w:val="32"/>
          <w:szCs w:val="32"/>
        </w:rPr>
        <w:t>, BCA/45010/2015</w:t>
      </w:r>
    </w:p>
    <w:p w:rsidR="00D4385E" w:rsidRDefault="00D4385E" w:rsidP="00D4385E">
      <w:pPr>
        <w:jc w:val="right"/>
        <w:rPr>
          <w:sz w:val="32"/>
          <w:szCs w:val="32"/>
        </w:rPr>
      </w:pPr>
      <w:r w:rsidRPr="00D4385E">
        <w:rPr>
          <w:sz w:val="32"/>
          <w:szCs w:val="32"/>
        </w:rPr>
        <w:t>Rakesh Kumar Mahto</w:t>
      </w:r>
      <w:r>
        <w:rPr>
          <w:sz w:val="32"/>
          <w:szCs w:val="32"/>
        </w:rPr>
        <w:t>, BCA/45013/2015</w:t>
      </w:r>
    </w:p>
    <w:p w:rsidR="00D4385E" w:rsidRDefault="00D4385E" w:rsidP="00D4385E">
      <w:pPr>
        <w:jc w:val="right"/>
        <w:rPr>
          <w:sz w:val="32"/>
          <w:szCs w:val="32"/>
        </w:rPr>
      </w:pPr>
    </w:p>
    <w:p w:rsidR="00D4385E" w:rsidRDefault="00D4385E" w:rsidP="00D4385E">
      <w:pPr>
        <w:jc w:val="right"/>
        <w:rPr>
          <w:sz w:val="32"/>
          <w:szCs w:val="32"/>
        </w:rPr>
      </w:pPr>
    </w:p>
    <w:p w:rsidR="00D4385E" w:rsidRDefault="00D4385E" w:rsidP="00D4385E">
      <w:pPr>
        <w:jc w:val="right"/>
        <w:rPr>
          <w:sz w:val="32"/>
          <w:szCs w:val="32"/>
        </w:rPr>
      </w:pPr>
    </w:p>
    <w:p w:rsidR="00D4385E" w:rsidRDefault="00D4385E" w:rsidP="00D4385E">
      <w:pPr>
        <w:jc w:val="right"/>
        <w:rPr>
          <w:sz w:val="32"/>
          <w:szCs w:val="32"/>
        </w:rPr>
      </w:pPr>
    </w:p>
    <w:p w:rsidR="00D4385E" w:rsidRPr="007444F3" w:rsidRDefault="0053185C" w:rsidP="0053185C">
      <w:pPr>
        <w:jc w:val="center"/>
        <w:rPr>
          <w:sz w:val="40"/>
          <w:szCs w:val="40"/>
        </w:rPr>
      </w:pPr>
      <w:r w:rsidRPr="007444F3">
        <w:rPr>
          <w:sz w:val="40"/>
          <w:szCs w:val="40"/>
        </w:rPr>
        <w:t>Contents</w:t>
      </w:r>
    </w:p>
    <w:p w:rsidR="0053185C" w:rsidRPr="007444F3" w:rsidRDefault="0053185C" w:rsidP="00D4385E">
      <w:pPr>
        <w:jc w:val="right"/>
        <w:rPr>
          <w:sz w:val="40"/>
          <w:szCs w:val="40"/>
        </w:rPr>
      </w:pPr>
    </w:p>
    <w:p w:rsidR="0053185C" w:rsidRPr="007444F3" w:rsidRDefault="0053185C" w:rsidP="006F50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Introductio</w:t>
      </w:r>
      <w:r w:rsidR="006F5019" w:rsidRPr="007444F3">
        <w:rPr>
          <w:sz w:val="40"/>
          <w:szCs w:val="40"/>
        </w:rPr>
        <w:t>n</w:t>
      </w:r>
    </w:p>
    <w:p w:rsidR="006F5019" w:rsidRPr="007444F3" w:rsidRDefault="006F5019" w:rsidP="006F501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Purpose</w:t>
      </w:r>
    </w:p>
    <w:p w:rsidR="006F5019" w:rsidRPr="007444F3" w:rsidRDefault="006F5019" w:rsidP="006F501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Document Convention</w:t>
      </w:r>
    </w:p>
    <w:p w:rsidR="006F5019" w:rsidRPr="007444F3" w:rsidRDefault="006F5019" w:rsidP="006F501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Intended Audience</w:t>
      </w:r>
    </w:p>
    <w:p w:rsidR="006F5019" w:rsidRPr="007444F3" w:rsidRDefault="006F5019" w:rsidP="006F501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Project Scope</w:t>
      </w:r>
    </w:p>
    <w:p w:rsidR="006F5019" w:rsidRPr="007444F3" w:rsidRDefault="006F5019" w:rsidP="006F501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References</w:t>
      </w:r>
    </w:p>
    <w:p w:rsidR="006F5019" w:rsidRPr="007444F3" w:rsidRDefault="006F5019" w:rsidP="006F5019">
      <w:pPr>
        <w:rPr>
          <w:sz w:val="40"/>
          <w:szCs w:val="40"/>
        </w:rPr>
      </w:pPr>
      <w:r w:rsidRPr="007444F3">
        <w:rPr>
          <w:sz w:val="40"/>
          <w:szCs w:val="40"/>
        </w:rPr>
        <w:t xml:space="preserve">  </w:t>
      </w:r>
    </w:p>
    <w:p w:rsidR="006F5019" w:rsidRPr="007444F3" w:rsidRDefault="006F5019" w:rsidP="006F50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Overall Description</w:t>
      </w:r>
    </w:p>
    <w:p w:rsidR="006F5019" w:rsidRPr="007444F3" w:rsidRDefault="006F5019" w:rsidP="006F501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444F3">
        <w:rPr>
          <w:sz w:val="40"/>
          <w:szCs w:val="40"/>
        </w:rPr>
        <w:t xml:space="preserve">Product Perspective </w:t>
      </w:r>
    </w:p>
    <w:p w:rsidR="006F5019" w:rsidRPr="007444F3" w:rsidRDefault="006F5019" w:rsidP="006F501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444F3">
        <w:rPr>
          <w:sz w:val="40"/>
          <w:szCs w:val="40"/>
        </w:rPr>
        <w:t xml:space="preserve">Product Features </w:t>
      </w:r>
    </w:p>
    <w:p w:rsidR="006F5019" w:rsidRPr="007444F3" w:rsidRDefault="006F5019" w:rsidP="006F501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444F3">
        <w:rPr>
          <w:sz w:val="40"/>
          <w:szCs w:val="40"/>
        </w:rPr>
        <w:t>Operating Environment</w:t>
      </w:r>
    </w:p>
    <w:p w:rsidR="006F5019" w:rsidRPr="007444F3" w:rsidRDefault="006F5019" w:rsidP="006F501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7444F3">
        <w:rPr>
          <w:sz w:val="40"/>
          <w:szCs w:val="40"/>
        </w:rPr>
        <w:t>Design and Implementation</w:t>
      </w:r>
    </w:p>
    <w:p w:rsidR="006F5019" w:rsidRPr="007444F3" w:rsidRDefault="006F5019" w:rsidP="006F5019">
      <w:pPr>
        <w:rPr>
          <w:sz w:val="40"/>
          <w:szCs w:val="40"/>
        </w:rPr>
      </w:pPr>
    </w:p>
    <w:p w:rsidR="006F5019" w:rsidRPr="007444F3" w:rsidRDefault="006F5019" w:rsidP="006F50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System Features</w:t>
      </w:r>
    </w:p>
    <w:p w:rsidR="006F5019" w:rsidRPr="007444F3" w:rsidRDefault="00030746" w:rsidP="00030746">
      <w:pPr>
        <w:ind w:left="360"/>
        <w:rPr>
          <w:sz w:val="40"/>
          <w:szCs w:val="40"/>
        </w:rPr>
      </w:pPr>
      <w:r w:rsidRPr="007444F3">
        <w:rPr>
          <w:sz w:val="40"/>
          <w:szCs w:val="40"/>
        </w:rPr>
        <w:t xml:space="preserve">    1.1 </w:t>
      </w:r>
      <w:r w:rsidR="006F5019" w:rsidRPr="007444F3">
        <w:rPr>
          <w:sz w:val="40"/>
          <w:szCs w:val="40"/>
        </w:rPr>
        <w:t>Functional Requirements</w:t>
      </w:r>
    </w:p>
    <w:p w:rsidR="006F5019" w:rsidRPr="007444F3" w:rsidRDefault="006F5019" w:rsidP="006F5019">
      <w:pPr>
        <w:ind w:left="420"/>
        <w:rPr>
          <w:sz w:val="40"/>
          <w:szCs w:val="40"/>
        </w:rPr>
      </w:pPr>
    </w:p>
    <w:p w:rsidR="006F5019" w:rsidRPr="007444F3" w:rsidRDefault="006F5019" w:rsidP="006F50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External Interface Requirements</w:t>
      </w:r>
    </w:p>
    <w:p w:rsidR="006F5019" w:rsidRPr="007444F3" w:rsidRDefault="00030746" w:rsidP="00030746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7444F3">
        <w:rPr>
          <w:sz w:val="40"/>
          <w:szCs w:val="40"/>
        </w:rPr>
        <w:t>User Interface</w:t>
      </w:r>
    </w:p>
    <w:p w:rsidR="00030746" w:rsidRPr="007444F3" w:rsidRDefault="00030746" w:rsidP="00030746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7444F3">
        <w:rPr>
          <w:sz w:val="40"/>
          <w:szCs w:val="40"/>
        </w:rPr>
        <w:t>Admin Interface</w:t>
      </w:r>
    </w:p>
    <w:p w:rsidR="00D4385E" w:rsidRPr="007444F3" w:rsidRDefault="00030746" w:rsidP="00030746">
      <w:pPr>
        <w:rPr>
          <w:sz w:val="40"/>
          <w:szCs w:val="40"/>
        </w:rPr>
      </w:pPr>
      <w:r w:rsidRPr="007444F3">
        <w:rPr>
          <w:sz w:val="40"/>
          <w:szCs w:val="40"/>
        </w:rPr>
        <w:t xml:space="preserve"> </w:t>
      </w:r>
      <w:r w:rsidR="006F5019" w:rsidRPr="007444F3">
        <w:rPr>
          <w:sz w:val="40"/>
          <w:szCs w:val="40"/>
        </w:rPr>
        <w:t xml:space="preserve">  </w:t>
      </w:r>
    </w:p>
    <w:p w:rsidR="00D4385E" w:rsidRPr="007444F3" w:rsidRDefault="00030746" w:rsidP="0003074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44F3">
        <w:rPr>
          <w:sz w:val="40"/>
          <w:szCs w:val="40"/>
        </w:rPr>
        <w:t>Nonfunctional Requirements</w:t>
      </w:r>
    </w:p>
    <w:p w:rsidR="00030746" w:rsidRPr="007444F3" w:rsidRDefault="00030746" w:rsidP="00030746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7444F3">
        <w:rPr>
          <w:sz w:val="40"/>
          <w:szCs w:val="40"/>
        </w:rPr>
        <w:t>Performance Requirements</w:t>
      </w:r>
    </w:p>
    <w:p w:rsidR="00030746" w:rsidRPr="007444F3" w:rsidRDefault="00030746" w:rsidP="00030746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7444F3">
        <w:rPr>
          <w:sz w:val="40"/>
          <w:szCs w:val="40"/>
        </w:rPr>
        <w:t>Security Requirements</w:t>
      </w:r>
    </w:p>
    <w:p w:rsidR="00030746" w:rsidRPr="007444F3" w:rsidRDefault="00030746" w:rsidP="00030746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7444F3">
        <w:rPr>
          <w:sz w:val="40"/>
          <w:szCs w:val="40"/>
        </w:rPr>
        <w:t xml:space="preserve">Software Quality Attributes </w:t>
      </w:r>
    </w:p>
    <w:p w:rsidR="00D4385E" w:rsidRPr="007444F3" w:rsidRDefault="00D4385E" w:rsidP="00D4385E">
      <w:pPr>
        <w:jc w:val="right"/>
        <w:rPr>
          <w:sz w:val="40"/>
          <w:szCs w:val="40"/>
        </w:rPr>
      </w:pPr>
    </w:p>
    <w:p w:rsidR="00D4385E" w:rsidRDefault="00D4385E" w:rsidP="00D4385E">
      <w:pPr>
        <w:jc w:val="right"/>
        <w:rPr>
          <w:sz w:val="32"/>
          <w:szCs w:val="32"/>
        </w:rPr>
      </w:pPr>
    </w:p>
    <w:p w:rsidR="00D4385E" w:rsidRDefault="00D4385E" w:rsidP="00D4385E">
      <w:pPr>
        <w:jc w:val="right"/>
        <w:rPr>
          <w:sz w:val="32"/>
          <w:szCs w:val="32"/>
        </w:rPr>
      </w:pPr>
    </w:p>
    <w:p w:rsidR="00D4385E" w:rsidRDefault="00D4385E" w:rsidP="00D4385E">
      <w:pPr>
        <w:jc w:val="right"/>
        <w:rPr>
          <w:sz w:val="32"/>
          <w:szCs w:val="32"/>
        </w:rPr>
      </w:pPr>
    </w:p>
    <w:p w:rsidR="0053185C" w:rsidRDefault="0053185C" w:rsidP="00D4385E">
      <w:pPr>
        <w:jc w:val="right"/>
        <w:rPr>
          <w:sz w:val="32"/>
          <w:szCs w:val="32"/>
        </w:rPr>
      </w:pPr>
    </w:p>
    <w:p w:rsidR="0053185C" w:rsidRDefault="0053185C" w:rsidP="00D4385E">
      <w:pPr>
        <w:jc w:val="right"/>
        <w:rPr>
          <w:sz w:val="32"/>
          <w:szCs w:val="32"/>
        </w:rPr>
      </w:pPr>
    </w:p>
    <w:p w:rsidR="0053185C" w:rsidRPr="007444F3" w:rsidRDefault="0053185C" w:rsidP="00D4385E">
      <w:pPr>
        <w:jc w:val="right"/>
        <w:rPr>
          <w:sz w:val="40"/>
          <w:szCs w:val="40"/>
        </w:rPr>
      </w:pP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Minimum System Requirements: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br/>
        <w:t>Intel Celeron/AMD Athlon x2 Processor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RAM: 2 GB DDR2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Operating System: Windows, Linux, MacOS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Software: Python 3.6.4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 xml:space="preserve">Internet: </w:t>
      </w:r>
      <w:r w:rsidR="00FF4E2F" w:rsidRPr="007444F3">
        <w:rPr>
          <w:sz w:val="40"/>
          <w:szCs w:val="40"/>
        </w:rPr>
        <w:t>256</w:t>
      </w:r>
      <w:r w:rsidRPr="007444F3">
        <w:rPr>
          <w:sz w:val="40"/>
          <w:szCs w:val="40"/>
        </w:rPr>
        <w:t xml:space="preserve"> Kbps Internet Connection</w:t>
      </w:r>
    </w:p>
    <w:p w:rsidR="0053185C" w:rsidRPr="007444F3" w:rsidRDefault="0053185C" w:rsidP="0053185C">
      <w:pPr>
        <w:rPr>
          <w:sz w:val="40"/>
          <w:szCs w:val="40"/>
        </w:rPr>
      </w:pPr>
    </w:p>
    <w:p w:rsidR="0053185C" w:rsidRPr="007444F3" w:rsidRDefault="0053185C" w:rsidP="0053185C">
      <w:pPr>
        <w:rPr>
          <w:sz w:val="40"/>
          <w:szCs w:val="40"/>
        </w:rPr>
      </w:pPr>
    </w:p>
    <w:p w:rsidR="0053185C" w:rsidRPr="007444F3" w:rsidRDefault="0053185C" w:rsidP="0053185C">
      <w:pPr>
        <w:rPr>
          <w:sz w:val="40"/>
          <w:szCs w:val="40"/>
        </w:rPr>
      </w:pP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Recommended System Requirements:</w:t>
      </w:r>
    </w:p>
    <w:p w:rsidR="0053185C" w:rsidRPr="007444F3" w:rsidRDefault="0053185C" w:rsidP="0053185C">
      <w:pPr>
        <w:rPr>
          <w:sz w:val="40"/>
          <w:szCs w:val="40"/>
        </w:rPr>
      </w:pP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Intel Core 2 Duo/AMD Phenom II Processor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RAM: 3 GB DDR3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Operating System: Windows, Linux, MacOS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Software: Python 3.6.4</w:t>
      </w:r>
    </w:p>
    <w:p w:rsidR="0053185C" w:rsidRPr="007444F3" w:rsidRDefault="0053185C" w:rsidP="0053185C">
      <w:pPr>
        <w:rPr>
          <w:sz w:val="40"/>
          <w:szCs w:val="40"/>
        </w:rPr>
      </w:pPr>
      <w:r w:rsidRPr="007444F3">
        <w:rPr>
          <w:sz w:val="40"/>
          <w:szCs w:val="40"/>
        </w:rPr>
        <w:t>Internet: 1 Mbps Internet Connection</w:t>
      </w:r>
    </w:p>
    <w:p w:rsidR="0053185C" w:rsidRPr="007444F3" w:rsidRDefault="0053185C" w:rsidP="0053185C">
      <w:pPr>
        <w:rPr>
          <w:sz w:val="40"/>
          <w:szCs w:val="40"/>
        </w:rPr>
      </w:pPr>
    </w:p>
    <w:p w:rsidR="0053185C" w:rsidRDefault="0053185C" w:rsidP="0053185C">
      <w:pPr>
        <w:rPr>
          <w:sz w:val="32"/>
          <w:szCs w:val="32"/>
        </w:rPr>
      </w:pPr>
    </w:p>
    <w:p w:rsidR="0053185C" w:rsidRDefault="0053185C" w:rsidP="0053185C">
      <w:pPr>
        <w:rPr>
          <w:sz w:val="32"/>
          <w:szCs w:val="32"/>
        </w:rPr>
      </w:pPr>
    </w:p>
    <w:p w:rsidR="0053185C" w:rsidRDefault="0053185C" w:rsidP="0053185C">
      <w:pPr>
        <w:rPr>
          <w:sz w:val="32"/>
          <w:szCs w:val="32"/>
        </w:rPr>
      </w:pPr>
    </w:p>
    <w:p w:rsidR="0053185C" w:rsidRDefault="0053185C" w:rsidP="0053185C">
      <w:pPr>
        <w:rPr>
          <w:sz w:val="32"/>
          <w:szCs w:val="32"/>
        </w:rPr>
      </w:pPr>
    </w:p>
    <w:p w:rsidR="0053185C" w:rsidRDefault="0053185C" w:rsidP="0053185C">
      <w:pPr>
        <w:rPr>
          <w:sz w:val="32"/>
          <w:szCs w:val="32"/>
        </w:rPr>
      </w:pPr>
    </w:p>
    <w:p w:rsidR="00030746" w:rsidRDefault="00030746" w:rsidP="00030746">
      <w:pPr>
        <w:rPr>
          <w:sz w:val="32"/>
          <w:szCs w:val="32"/>
        </w:rPr>
      </w:pPr>
    </w:p>
    <w:p w:rsidR="0053185C" w:rsidRPr="007444F3" w:rsidRDefault="00030746" w:rsidP="007444F3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7444F3">
        <w:rPr>
          <w:sz w:val="40"/>
          <w:szCs w:val="40"/>
        </w:rPr>
        <w:lastRenderedPageBreak/>
        <w:t>Introduction</w:t>
      </w:r>
    </w:p>
    <w:p w:rsidR="00030746" w:rsidRPr="007444F3" w:rsidRDefault="00030746" w:rsidP="007444F3">
      <w:pPr>
        <w:pStyle w:val="ListParagraph"/>
        <w:jc w:val="both"/>
        <w:rPr>
          <w:sz w:val="40"/>
          <w:szCs w:val="40"/>
        </w:rPr>
      </w:pPr>
    </w:p>
    <w:p w:rsidR="00030746" w:rsidRPr="007444F3" w:rsidRDefault="00030746" w:rsidP="007444F3">
      <w:pPr>
        <w:jc w:val="both"/>
        <w:rPr>
          <w:sz w:val="40"/>
          <w:szCs w:val="40"/>
        </w:rPr>
      </w:pPr>
      <w:r w:rsidRPr="007444F3">
        <w:rPr>
          <w:sz w:val="40"/>
          <w:szCs w:val="40"/>
        </w:rPr>
        <w:t xml:space="preserve">   1.1 Purpose</w:t>
      </w:r>
    </w:p>
    <w:p w:rsidR="00030746" w:rsidRPr="007444F3" w:rsidRDefault="00030746" w:rsidP="007444F3">
      <w:pPr>
        <w:pStyle w:val="ListParagraph"/>
        <w:jc w:val="both"/>
        <w:rPr>
          <w:sz w:val="40"/>
          <w:szCs w:val="40"/>
        </w:rPr>
      </w:pPr>
    </w:p>
    <w:p w:rsidR="00030746" w:rsidRPr="007444F3" w:rsidRDefault="00030746" w:rsidP="007444F3">
      <w:pPr>
        <w:pStyle w:val="ListParagraph"/>
        <w:jc w:val="both"/>
        <w:rPr>
          <w:sz w:val="40"/>
          <w:szCs w:val="40"/>
        </w:rPr>
      </w:pPr>
      <w:r w:rsidRPr="007444F3">
        <w:rPr>
          <w:sz w:val="40"/>
          <w:szCs w:val="40"/>
        </w:rPr>
        <w:t xml:space="preserve">The purpose of this document is to build a </w:t>
      </w:r>
      <w:r w:rsidR="00F810E4" w:rsidRPr="007444F3">
        <w:rPr>
          <w:sz w:val="40"/>
          <w:szCs w:val="40"/>
        </w:rPr>
        <w:t>gas management system</w:t>
      </w:r>
      <w:r w:rsidRPr="007444F3">
        <w:rPr>
          <w:sz w:val="40"/>
          <w:szCs w:val="40"/>
        </w:rPr>
        <w:t xml:space="preserve"> to </w:t>
      </w:r>
      <w:r w:rsidR="00F810E4" w:rsidRPr="007444F3">
        <w:rPr>
          <w:sz w:val="40"/>
          <w:szCs w:val="40"/>
        </w:rPr>
        <w:t xml:space="preserve">manage the </w:t>
      </w:r>
      <w:r w:rsidRPr="007444F3">
        <w:rPr>
          <w:sz w:val="40"/>
          <w:szCs w:val="40"/>
        </w:rPr>
        <w:t>supply</w:t>
      </w:r>
      <w:r w:rsidR="00F810E4" w:rsidRPr="007444F3">
        <w:rPr>
          <w:sz w:val="40"/>
          <w:szCs w:val="40"/>
        </w:rPr>
        <w:t xml:space="preserve"> of</w:t>
      </w:r>
      <w:r w:rsidRPr="007444F3">
        <w:rPr>
          <w:sz w:val="40"/>
          <w:szCs w:val="40"/>
        </w:rPr>
        <w:t xml:space="preserve"> PNG gas for households </w:t>
      </w:r>
      <w:r w:rsidR="00F810E4" w:rsidRPr="007444F3">
        <w:rPr>
          <w:sz w:val="40"/>
          <w:szCs w:val="40"/>
        </w:rPr>
        <w:t>.</w:t>
      </w:r>
      <w:r w:rsidRPr="007444F3">
        <w:rPr>
          <w:sz w:val="40"/>
          <w:szCs w:val="40"/>
        </w:rPr>
        <w:t xml:space="preserve">  </w:t>
      </w:r>
    </w:p>
    <w:p w:rsidR="00F810E4" w:rsidRPr="007444F3" w:rsidRDefault="00F810E4" w:rsidP="007444F3">
      <w:pPr>
        <w:pStyle w:val="ListParagraph"/>
        <w:jc w:val="both"/>
        <w:rPr>
          <w:sz w:val="40"/>
          <w:szCs w:val="40"/>
        </w:rPr>
      </w:pPr>
    </w:p>
    <w:p w:rsidR="00F810E4" w:rsidRPr="007444F3" w:rsidRDefault="00F810E4" w:rsidP="007444F3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7444F3">
        <w:rPr>
          <w:sz w:val="40"/>
          <w:szCs w:val="40"/>
        </w:rPr>
        <w:t>Document Conventions</w:t>
      </w:r>
    </w:p>
    <w:p w:rsidR="00F810E4" w:rsidRPr="007444F3" w:rsidRDefault="00F810E4" w:rsidP="007444F3">
      <w:pPr>
        <w:ind w:left="225"/>
        <w:jc w:val="both"/>
        <w:rPr>
          <w:sz w:val="40"/>
          <w:szCs w:val="40"/>
        </w:rPr>
      </w:pPr>
      <w:r w:rsidRPr="007444F3">
        <w:rPr>
          <w:sz w:val="40"/>
          <w:szCs w:val="40"/>
        </w:rPr>
        <w:t xml:space="preserve">      </w:t>
      </w:r>
    </w:p>
    <w:p w:rsidR="00F810E4" w:rsidRPr="007444F3" w:rsidRDefault="00F810E4" w:rsidP="007444F3">
      <w:pPr>
        <w:ind w:left="225"/>
        <w:jc w:val="both"/>
        <w:rPr>
          <w:sz w:val="40"/>
          <w:szCs w:val="40"/>
        </w:rPr>
      </w:pPr>
      <w:r w:rsidRPr="007444F3">
        <w:rPr>
          <w:sz w:val="40"/>
          <w:szCs w:val="40"/>
        </w:rPr>
        <w:t xml:space="preserve">      This document uses the following conventions.</w:t>
      </w:r>
    </w:p>
    <w:p w:rsidR="00F810E4" w:rsidRPr="007444F3" w:rsidRDefault="00F810E4" w:rsidP="007444F3">
      <w:pPr>
        <w:ind w:left="225"/>
        <w:jc w:val="both"/>
        <w:rPr>
          <w:sz w:val="40"/>
          <w:szCs w:val="40"/>
        </w:rPr>
      </w:pPr>
      <w:r w:rsidRPr="007444F3">
        <w:rPr>
          <w:sz w:val="40"/>
          <w:szCs w:val="40"/>
        </w:rPr>
        <w:t xml:space="preserve">       </w:t>
      </w:r>
    </w:p>
    <w:tbl>
      <w:tblPr>
        <w:tblW w:w="11235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4"/>
        <w:gridCol w:w="8851"/>
      </w:tblGrid>
      <w:tr w:rsidR="00F810E4" w:rsidRPr="00F810E4" w:rsidTr="00F810E4">
        <w:tc>
          <w:tcPr>
            <w:tcW w:w="1061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810E4" w:rsidRPr="00F810E4" w:rsidRDefault="00F810E4" w:rsidP="007444F3">
            <w:pPr>
              <w:spacing w:line="480" w:lineRule="auto"/>
              <w:jc w:val="both"/>
              <w:rPr>
                <w:rFonts w:ascii="Helvetica" w:eastAsia="Times New Roman" w:hAnsi="Helvetica" w:cs="Helvetica"/>
                <w:color w:val="757575"/>
                <w:sz w:val="40"/>
                <w:szCs w:val="40"/>
              </w:rPr>
            </w:pPr>
            <w:r w:rsidRPr="00F810E4">
              <w:rPr>
                <w:rFonts w:ascii="Helvetica" w:eastAsia="Times New Roman" w:hAnsi="Helvetica" w:cs="Helvetica"/>
                <w:color w:val="000000"/>
                <w:sz w:val="40"/>
                <w:szCs w:val="40"/>
                <w:bdr w:val="none" w:sz="0" w:space="0" w:color="auto" w:frame="1"/>
              </w:rPr>
              <w:t>DB</w:t>
            </w:r>
          </w:p>
        </w:tc>
        <w:tc>
          <w:tcPr>
            <w:tcW w:w="3939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810E4" w:rsidRPr="00F810E4" w:rsidRDefault="00F810E4" w:rsidP="007444F3">
            <w:pPr>
              <w:spacing w:line="480" w:lineRule="auto"/>
              <w:jc w:val="both"/>
              <w:rPr>
                <w:rFonts w:ascii="Helvetica" w:eastAsia="Times New Roman" w:hAnsi="Helvetica" w:cs="Helvetica"/>
                <w:color w:val="757575"/>
                <w:sz w:val="40"/>
                <w:szCs w:val="40"/>
              </w:rPr>
            </w:pPr>
            <w:r w:rsidRPr="00F810E4">
              <w:rPr>
                <w:rFonts w:ascii="Helvetica" w:eastAsia="Times New Roman" w:hAnsi="Helvetica" w:cs="Helvetica"/>
                <w:color w:val="000000"/>
                <w:sz w:val="40"/>
                <w:szCs w:val="40"/>
                <w:bdr w:val="none" w:sz="0" w:space="0" w:color="auto" w:frame="1"/>
              </w:rPr>
              <w:t>Database</w:t>
            </w:r>
          </w:p>
        </w:tc>
      </w:tr>
      <w:tr w:rsidR="00F810E4" w:rsidRPr="00F810E4" w:rsidTr="00F810E4">
        <w:trPr>
          <w:trHeight w:val="20"/>
        </w:trPr>
        <w:tc>
          <w:tcPr>
            <w:tcW w:w="1061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810E4" w:rsidRPr="00F810E4" w:rsidRDefault="00F810E4" w:rsidP="007444F3">
            <w:pPr>
              <w:spacing w:line="480" w:lineRule="auto"/>
              <w:jc w:val="both"/>
              <w:rPr>
                <w:rFonts w:ascii="Helvetica" w:eastAsia="Times New Roman" w:hAnsi="Helvetica" w:cs="Helvetica"/>
                <w:color w:val="757575"/>
                <w:sz w:val="40"/>
                <w:szCs w:val="40"/>
              </w:rPr>
            </w:pPr>
            <w:r w:rsidRPr="00F810E4">
              <w:rPr>
                <w:rFonts w:ascii="Helvetica" w:eastAsia="Times New Roman" w:hAnsi="Helvetica" w:cs="Helvetica"/>
                <w:color w:val="000000"/>
                <w:sz w:val="40"/>
                <w:szCs w:val="40"/>
                <w:bdr w:val="none" w:sz="0" w:space="0" w:color="auto" w:frame="1"/>
              </w:rPr>
              <w:t>ER</w:t>
            </w:r>
          </w:p>
        </w:tc>
        <w:tc>
          <w:tcPr>
            <w:tcW w:w="3939" w:type="pct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810E4" w:rsidRPr="00F810E4" w:rsidRDefault="00F810E4" w:rsidP="007444F3">
            <w:pPr>
              <w:spacing w:line="480" w:lineRule="auto"/>
              <w:jc w:val="both"/>
              <w:rPr>
                <w:rFonts w:ascii="Helvetica" w:eastAsia="Times New Roman" w:hAnsi="Helvetica" w:cs="Helvetica"/>
                <w:color w:val="757575"/>
                <w:sz w:val="40"/>
                <w:szCs w:val="40"/>
              </w:rPr>
            </w:pPr>
            <w:r w:rsidRPr="00F810E4">
              <w:rPr>
                <w:rFonts w:ascii="Helvetica" w:eastAsia="Times New Roman" w:hAnsi="Helvetica" w:cs="Helvetica"/>
                <w:color w:val="000000"/>
                <w:sz w:val="40"/>
                <w:szCs w:val="40"/>
                <w:bdr w:val="none" w:sz="0" w:space="0" w:color="auto" w:frame="1"/>
              </w:rPr>
              <w:t>Entity Relationship</w:t>
            </w:r>
          </w:p>
        </w:tc>
      </w:tr>
    </w:tbl>
    <w:p w:rsidR="00F810E4" w:rsidRPr="007444F3" w:rsidRDefault="00F810E4" w:rsidP="007444F3">
      <w:pPr>
        <w:ind w:left="225"/>
        <w:jc w:val="both"/>
        <w:rPr>
          <w:sz w:val="40"/>
          <w:szCs w:val="40"/>
        </w:rPr>
      </w:pPr>
    </w:p>
    <w:p w:rsidR="00F810E4" w:rsidRPr="007444F3" w:rsidRDefault="00F810E4" w:rsidP="007444F3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7444F3">
        <w:rPr>
          <w:sz w:val="40"/>
          <w:szCs w:val="40"/>
        </w:rPr>
        <w:t>Intended Audience</w:t>
      </w:r>
    </w:p>
    <w:p w:rsidR="00F810E4" w:rsidRPr="007444F3" w:rsidRDefault="00F810E4" w:rsidP="007444F3">
      <w:pPr>
        <w:pStyle w:val="ListParagraph"/>
        <w:ind w:left="945"/>
        <w:jc w:val="both"/>
        <w:rPr>
          <w:sz w:val="40"/>
          <w:szCs w:val="40"/>
        </w:rPr>
      </w:pPr>
    </w:p>
    <w:p w:rsidR="00F810E4" w:rsidRDefault="007444F3" w:rsidP="007444F3">
      <w:pPr>
        <w:jc w:val="both"/>
        <w:rPr>
          <w:sz w:val="40"/>
          <w:szCs w:val="40"/>
        </w:rPr>
      </w:pPr>
      <w:r w:rsidRPr="007444F3">
        <w:rPr>
          <w:sz w:val="40"/>
          <w:szCs w:val="40"/>
        </w:rPr>
        <w:t xml:space="preserve">   </w:t>
      </w:r>
      <w:r w:rsidR="00F810E4" w:rsidRPr="007444F3">
        <w:rPr>
          <w:sz w:val="40"/>
          <w:szCs w:val="40"/>
        </w:rPr>
        <w:t xml:space="preserve">This project is a prototype for gas management system and is             </w:t>
      </w:r>
      <w:r w:rsidRPr="007444F3">
        <w:rPr>
          <w:sz w:val="40"/>
          <w:szCs w:val="40"/>
        </w:rPr>
        <w:t xml:space="preserve">        </w:t>
      </w:r>
      <w:r w:rsidR="00F810E4" w:rsidRPr="007444F3">
        <w:rPr>
          <w:sz w:val="40"/>
          <w:szCs w:val="40"/>
        </w:rPr>
        <w:t>restricted to within the college premises.</w:t>
      </w:r>
      <w:r w:rsidRPr="007444F3">
        <w:rPr>
          <w:sz w:val="40"/>
          <w:szCs w:val="40"/>
        </w:rPr>
        <w:t xml:space="preserve"> </w:t>
      </w:r>
      <w:r w:rsidR="00F810E4" w:rsidRPr="007444F3">
        <w:rPr>
          <w:sz w:val="40"/>
          <w:szCs w:val="40"/>
        </w:rPr>
        <w:t xml:space="preserve">This has been implemented under the guidance </w:t>
      </w:r>
      <w:r w:rsidRPr="007444F3">
        <w:rPr>
          <w:sz w:val="40"/>
          <w:szCs w:val="40"/>
        </w:rPr>
        <w:t>of college professors. This project is useful for gas management team as well as to the customers.</w:t>
      </w:r>
    </w:p>
    <w:p w:rsidR="007444F3" w:rsidRDefault="007444F3" w:rsidP="007444F3">
      <w:pPr>
        <w:jc w:val="both"/>
        <w:rPr>
          <w:sz w:val="40"/>
          <w:szCs w:val="40"/>
        </w:rPr>
      </w:pPr>
    </w:p>
    <w:p w:rsidR="007444F3" w:rsidRDefault="007444F3" w:rsidP="007444F3">
      <w:pPr>
        <w:pStyle w:val="ListParagraph"/>
        <w:ind w:left="945"/>
        <w:jc w:val="both"/>
        <w:rPr>
          <w:sz w:val="40"/>
          <w:szCs w:val="40"/>
        </w:rPr>
      </w:pPr>
    </w:p>
    <w:p w:rsidR="007444F3" w:rsidRPr="007444F3" w:rsidRDefault="007444F3" w:rsidP="007444F3">
      <w:pPr>
        <w:pStyle w:val="ListParagraph"/>
        <w:ind w:left="945"/>
        <w:jc w:val="both"/>
        <w:rPr>
          <w:sz w:val="40"/>
          <w:szCs w:val="40"/>
        </w:rPr>
      </w:pPr>
    </w:p>
    <w:p w:rsidR="007444F3" w:rsidRPr="007444F3" w:rsidRDefault="007444F3" w:rsidP="007444F3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7444F3">
        <w:rPr>
          <w:sz w:val="40"/>
          <w:szCs w:val="40"/>
        </w:rPr>
        <w:lastRenderedPageBreak/>
        <w:t>Project Scope</w:t>
      </w:r>
    </w:p>
    <w:p w:rsidR="007444F3" w:rsidRDefault="007444F3" w:rsidP="007444F3">
      <w:pPr>
        <w:pStyle w:val="ListParagraph"/>
        <w:ind w:left="945"/>
        <w:jc w:val="both"/>
        <w:rPr>
          <w:sz w:val="40"/>
          <w:szCs w:val="40"/>
        </w:rPr>
      </w:pPr>
    </w:p>
    <w:p w:rsidR="007444F3" w:rsidRDefault="007444F3" w:rsidP="007444F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7444F3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purpose of gas supply managements system is to ease gas supply and create a convenient and easy-to-use application for customers, trying to get connection for the gas supply. The system is based on relational database with management function. We </w:t>
      </w:r>
      <w:r w:rsidR="00603DFC">
        <w:rPr>
          <w:sz w:val="40"/>
          <w:szCs w:val="40"/>
        </w:rPr>
        <w:t>will have a database supporting supply in</w:t>
      </w:r>
      <w:r>
        <w:rPr>
          <w:sz w:val="40"/>
          <w:szCs w:val="40"/>
        </w:rPr>
        <w:t xml:space="preserve"> 5 </w:t>
      </w:r>
      <w:r w:rsidR="00603DFC">
        <w:rPr>
          <w:sz w:val="40"/>
          <w:szCs w:val="40"/>
        </w:rPr>
        <w:t>major cities of our country.</w:t>
      </w:r>
    </w:p>
    <w:p w:rsidR="00603DFC" w:rsidRDefault="00603DFC" w:rsidP="007444F3">
      <w:pPr>
        <w:jc w:val="both"/>
        <w:rPr>
          <w:sz w:val="40"/>
          <w:szCs w:val="40"/>
        </w:rPr>
      </w:pPr>
    </w:p>
    <w:p w:rsidR="00603DFC" w:rsidRPr="00603DFC" w:rsidRDefault="00603DFC" w:rsidP="00603DFC">
      <w:pPr>
        <w:pStyle w:val="ListParagraph"/>
        <w:numPr>
          <w:ilvl w:val="1"/>
          <w:numId w:val="7"/>
        </w:numPr>
        <w:jc w:val="both"/>
        <w:rPr>
          <w:sz w:val="40"/>
          <w:szCs w:val="40"/>
        </w:rPr>
      </w:pPr>
      <w:r w:rsidRPr="00603DFC">
        <w:rPr>
          <w:sz w:val="40"/>
          <w:szCs w:val="40"/>
        </w:rPr>
        <w:t>References</w:t>
      </w:r>
    </w:p>
    <w:p w:rsidR="00603DFC" w:rsidRDefault="00603DFC" w:rsidP="00603DFC">
      <w:pPr>
        <w:ind w:left="225"/>
        <w:jc w:val="both"/>
        <w:rPr>
          <w:sz w:val="40"/>
          <w:szCs w:val="40"/>
        </w:rPr>
      </w:pPr>
    </w:p>
    <w:p w:rsidR="00603DFC" w:rsidRDefault="00603DFC" w:rsidP="00603DFC">
      <w:pPr>
        <w:ind w:left="225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603DFC" w:rsidRPr="00B41AB3" w:rsidRDefault="00603DFC" w:rsidP="00B41AB3">
      <w:pPr>
        <w:jc w:val="both"/>
        <w:rPr>
          <w:sz w:val="40"/>
          <w:szCs w:val="40"/>
        </w:rPr>
      </w:pPr>
    </w:p>
    <w:p w:rsidR="00603DFC" w:rsidRPr="00603DFC" w:rsidRDefault="00603DFC" w:rsidP="00603DFC">
      <w:pPr>
        <w:ind w:left="225"/>
        <w:jc w:val="both"/>
        <w:rPr>
          <w:sz w:val="40"/>
          <w:szCs w:val="40"/>
        </w:rPr>
      </w:pPr>
    </w:p>
    <w:p w:rsidR="00F810E4" w:rsidRDefault="00F810E4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p w:rsidR="00FB0478" w:rsidRPr="0099009A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99009A">
        <w:rPr>
          <w:rFonts w:ascii="Helvetica" w:eastAsia="Times New Roman" w:hAnsi="Helvetica" w:cs="Helvetica"/>
          <w:b/>
          <w:bCs/>
          <w:color w:val="000000" w:themeColor="text1"/>
          <w:sz w:val="40"/>
          <w:szCs w:val="40"/>
          <w:u w:val="single"/>
          <w:bdr w:val="none" w:sz="0" w:space="0" w:color="auto" w:frame="1"/>
        </w:rPr>
        <w:lastRenderedPageBreak/>
        <w:t>2. OVERALL DESCRIPTION</w:t>
      </w:r>
    </w:p>
    <w:p w:rsidR="00FB0478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  <w:u w:val="single"/>
          <w:bdr w:val="none" w:sz="0" w:space="0" w:color="auto" w:frame="1"/>
        </w:rPr>
      </w:pPr>
    </w:p>
    <w:p w:rsidR="00FB0478" w:rsidRPr="0099009A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hAnsi="Helvetica" w:cs="Helvetic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99009A">
        <w:rPr>
          <w:rFonts w:ascii="Helvetica" w:hAnsi="Helvetica" w:cs="Helvetic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2.1 PRODUCT PERSPECTIVE</w:t>
      </w:r>
    </w:p>
    <w:p w:rsidR="00FB0478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hAnsi="Helvetica" w:cs="Helvetica"/>
          <w:b/>
          <w:bCs/>
          <w:color w:val="800000"/>
          <w:sz w:val="21"/>
          <w:szCs w:val="21"/>
          <w:bdr w:val="none" w:sz="0" w:space="0" w:color="auto" w:frame="1"/>
          <w:shd w:val="clear" w:color="auto" w:fill="FFFFFF"/>
        </w:rPr>
      </w:pPr>
    </w:p>
    <w:p w:rsidR="00FB0478" w:rsidRPr="0075678F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hAnsi="Helvetica" w:cs="Helvetica"/>
          <w:color w:val="000000" w:themeColor="text1"/>
          <w:shd w:val="clear" w:color="auto" w:fill="FFFFFF"/>
        </w:rPr>
      </w:pPr>
      <w:r w:rsidRPr="0075678F">
        <w:rPr>
          <w:rFonts w:ascii="Helvetica" w:hAnsi="Helvetica" w:cs="Helvetica"/>
          <w:color w:val="000000" w:themeColor="text1"/>
          <w:shd w:val="clear" w:color="auto" w:fill="FFFFFF"/>
        </w:rPr>
        <w:t>Our database system stores the following information.</w:t>
      </w:r>
    </w:p>
    <w:p w:rsidR="00FB0478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B0478" w:rsidRPr="00BB55D9" w:rsidRDefault="00FB0478" w:rsidP="00FB0478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Customer Details: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This includes details of the customers such as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id,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email,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username,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password,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name,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address,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BB55D9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city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. In this table, we are taking email as the </w:t>
      </w:r>
      <w:r w:rsidRPr="00CD6DBB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foreign key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.</w:t>
      </w:r>
    </w:p>
    <w:p w:rsidR="00FB0478" w:rsidRPr="0075678F" w:rsidRDefault="00FB0478" w:rsidP="00FB0478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Customer Bills: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This includes details of the customers such as</w:t>
      </w:r>
      <w:r w:rsidRPr="0075678F">
        <w:t xml:space="preserve">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bill_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id,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connection_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id,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name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, 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username,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payable_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amount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. In this table,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connection_id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and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bill_id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are used as the foreign key to refer to the mastertable.</w:t>
      </w:r>
    </w:p>
    <w:p w:rsidR="00FB0478" w:rsidRPr="000713C2" w:rsidRDefault="00FB0478" w:rsidP="00FB0478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>Users Table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:</w:t>
      </w:r>
      <w:r w:rsidRPr="0075678F">
        <w:t xml:space="preserve">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In this table, 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username,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password,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email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are the attributes and </w:t>
      </w:r>
      <w:r w:rsidRPr="0075678F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username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is used as the foreign key for this table.</w:t>
      </w:r>
    </w:p>
    <w:p w:rsidR="00FB0478" w:rsidRPr="000713C2" w:rsidRDefault="00FB0478" w:rsidP="00FB0478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</w:pPr>
      <w:r w:rsidRPr="000713C2"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>Connections Table:</w:t>
      </w:r>
      <w:r w:rsidRPr="000713C2">
        <w:t xml:space="preserve"> </w:t>
      </w:r>
      <w:r w:rsidRPr="000713C2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connection_id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and </w:t>
      </w:r>
      <w:r w:rsidRPr="000713C2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name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are the attributes for this table. Here,</w:t>
      </w:r>
      <w:r w:rsidRPr="000713C2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connection_id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is the foreign key to connect to the mastertable.</w:t>
      </w:r>
    </w:p>
    <w:p w:rsidR="00FB0478" w:rsidRPr="00AA0A57" w:rsidRDefault="00FB0478" w:rsidP="00FB0478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Master Table: </w:t>
      </w:r>
      <w:r w:rsidRPr="000713C2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This is the</w:t>
      </w:r>
      <w:r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main table of our Project. we have taken attributes such as id,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Username,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password,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email,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name,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address,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city 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,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connection_id,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bill_id,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 xml:space="preserve"> payable_amount.</w:t>
      </w:r>
    </w:p>
    <w:p w:rsidR="00FB0478" w:rsidRPr="00284F70" w:rsidRDefault="00FB0478" w:rsidP="00FB0478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</w:pPr>
      <w:r w:rsidRPr="00AA0A57"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StoreAdmins Master Table: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In this table, we</w:t>
      </w:r>
      <w:r w:rsidRPr="00AA0A57"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have</w:t>
      </w:r>
      <w:r w:rsidRPr="00AA0A57"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stored all the details</w:t>
      </w:r>
      <w:r w:rsidRPr="00AA0A57"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  <w:t xml:space="preserve"> </w:t>
      </w:r>
      <w:r w:rsidRPr="00AA0A57"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of the administrators like username, password</w:t>
      </w:r>
      <w:r>
        <w:rPr>
          <w:rFonts w:ascii="Helvetica" w:eastAsia="Times New Roman" w:hAnsi="Helvetica" w:cs="Helvetica"/>
          <w:bCs/>
          <w:color w:val="000000" w:themeColor="text1"/>
          <w:sz w:val="28"/>
          <w:szCs w:val="27"/>
        </w:rPr>
        <w:t>.</w:t>
      </w:r>
    </w:p>
    <w:p w:rsidR="00FB0478" w:rsidRDefault="00FB0478" w:rsidP="00FB0478">
      <w:pPr>
        <w:pStyle w:val="ListParagraph"/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8"/>
          <w:szCs w:val="27"/>
        </w:rPr>
      </w:pPr>
    </w:p>
    <w:p w:rsidR="00FB0478" w:rsidRPr="0099009A" w:rsidRDefault="00FB0478" w:rsidP="00FB0478">
      <w:pPr>
        <w:rPr>
          <w:rFonts w:ascii="Helvetica" w:hAnsi="Helvetica" w:cs="Helvetic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99009A">
        <w:rPr>
          <w:rFonts w:ascii="Helvetica" w:hAnsi="Helvetica" w:cs="Helvetic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2.2 PRODUCT FEATURES</w:t>
      </w:r>
    </w:p>
    <w:p w:rsidR="00FB0478" w:rsidRPr="0099009A" w:rsidRDefault="00FB0478" w:rsidP="00FB0478">
      <w:pPr>
        <w:rPr>
          <w:rFonts w:ascii="Helvetica" w:hAnsi="Helvetica" w:cs="Helvetic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99009A">
        <w:rPr>
          <w:rFonts w:ascii="Helvetica" w:hAnsi="Helvetica" w:cs="Helvetic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2.3 USER CLASS and CHARACTERISTICS</w:t>
      </w:r>
    </w:p>
    <w:p w:rsidR="00FB0478" w:rsidRPr="0099009A" w:rsidRDefault="00FB0478" w:rsidP="00FB0478">
      <w:pPr>
        <w:pStyle w:val="ListParagraph"/>
        <w:numPr>
          <w:ilvl w:val="0"/>
          <w:numId w:val="10"/>
        </w:numPr>
        <w:spacing w:after="200" w:line="276" w:lineRule="auto"/>
        <w:rPr>
          <w:color w:val="000000" w:themeColor="text1"/>
          <w:sz w:val="28"/>
          <w:szCs w:val="28"/>
        </w:rPr>
      </w:pP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Users of the system can retrieve the information about the company provided on the site,</w:t>
      </w:r>
    </w:p>
    <w:p w:rsidR="00FB0478" w:rsidRPr="0099009A" w:rsidRDefault="00FB0478" w:rsidP="00FB0478">
      <w:pPr>
        <w:pStyle w:val="ListParagraph"/>
        <w:numPr>
          <w:ilvl w:val="0"/>
          <w:numId w:val="10"/>
        </w:numPr>
        <w:spacing w:after="200" w:line="276" w:lineRule="auto"/>
        <w:rPr>
          <w:color w:val="000000" w:themeColor="text1"/>
          <w:sz w:val="28"/>
          <w:szCs w:val="28"/>
        </w:rPr>
      </w:pP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They can </w:t>
      </w:r>
      <w:r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Sign u</w:t>
      </w: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 into the site if they are the registered user otherwise, they can register into the site.</w:t>
      </w:r>
    </w:p>
    <w:p w:rsidR="00FB0478" w:rsidRPr="0099009A" w:rsidRDefault="00FB0478" w:rsidP="00FB0478">
      <w:pPr>
        <w:pStyle w:val="ListParagraph"/>
        <w:numPr>
          <w:ilvl w:val="0"/>
          <w:numId w:val="10"/>
        </w:numPr>
        <w:spacing w:after="200" w:line="276" w:lineRule="auto"/>
        <w:rPr>
          <w:color w:val="000000" w:themeColor="text1"/>
          <w:sz w:val="28"/>
          <w:szCs w:val="28"/>
        </w:rPr>
      </w:pP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They can avail services provided by the Company.</w:t>
      </w:r>
    </w:p>
    <w:p w:rsidR="00FB0478" w:rsidRPr="0099009A" w:rsidRDefault="00FB0478" w:rsidP="00FB0478">
      <w:pPr>
        <w:pStyle w:val="ListParagraph"/>
        <w:numPr>
          <w:ilvl w:val="0"/>
          <w:numId w:val="10"/>
        </w:numPr>
        <w:spacing w:after="200" w:line="276" w:lineRule="auto"/>
        <w:rPr>
          <w:color w:val="000000" w:themeColor="text1"/>
          <w:sz w:val="28"/>
          <w:szCs w:val="28"/>
        </w:rPr>
      </w:pP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They can contact to the company for any query or issues.</w:t>
      </w:r>
    </w:p>
    <w:p w:rsidR="00FB0478" w:rsidRPr="0099009A" w:rsidRDefault="00FB0478" w:rsidP="00FB0478">
      <w:pPr>
        <w:pStyle w:val="ListParagraph"/>
        <w:numPr>
          <w:ilvl w:val="0"/>
          <w:numId w:val="10"/>
        </w:numPr>
        <w:spacing w:after="200" w:line="276" w:lineRule="auto"/>
        <w:rPr>
          <w:color w:val="000000" w:themeColor="text1"/>
          <w:sz w:val="28"/>
          <w:szCs w:val="28"/>
        </w:rPr>
      </w:pP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They can order the service</w:t>
      </w:r>
      <w:r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99009A">
        <w:rPr>
          <w:rFonts w:ascii="Helvetica" w:hAnsi="Helvetica" w:cs="Helvetica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to be connected.</w:t>
      </w:r>
    </w:p>
    <w:p w:rsidR="00FB0478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hAnsi="Helvetica" w:cs="Helvetica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009A">
        <w:rPr>
          <w:rFonts w:ascii="Helvetica" w:hAnsi="Helvetica" w:cs="Helvetica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2.5 DESIGN and IMPLEMENTATION CONSTRAINTS</w:t>
      </w:r>
    </w:p>
    <w:p w:rsidR="00FB0478" w:rsidRPr="0099009A" w:rsidRDefault="00FB0478" w:rsidP="00FB0478">
      <w:pPr>
        <w:shd w:val="clear" w:color="auto" w:fill="FFFFFF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</w:pPr>
      <w:r w:rsidRPr="0099009A">
        <w:rPr>
          <w:rFonts w:ascii="Helvetica" w:hAnsi="Helvetica" w:cs="Helvetica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2.6 ASSUMPTION DEPENDENCIES</w:t>
      </w:r>
    </w:p>
    <w:p w:rsidR="00FB0478" w:rsidRPr="007444F3" w:rsidRDefault="00FB0478" w:rsidP="007444F3">
      <w:pPr>
        <w:pStyle w:val="ListParagraph"/>
        <w:ind w:left="945"/>
        <w:jc w:val="both"/>
        <w:rPr>
          <w:sz w:val="40"/>
          <w:szCs w:val="40"/>
        </w:rPr>
      </w:pPr>
    </w:p>
    <w:sectPr w:rsidR="00FB0478" w:rsidRPr="007444F3" w:rsidSect="00AA6C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E41" w:rsidRDefault="00197E41" w:rsidP="00AF08B8">
      <w:r>
        <w:separator/>
      </w:r>
    </w:p>
  </w:endnote>
  <w:endnote w:type="continuationSeparator" w:id="1">
    <w:p w:rsidR="00197E41" w:rsidRDefault="00197E41" w:rsidP="00AF0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8B8" w:rsidRDefault="00AF08B8">
    <w:pPr>
      <w:pStyle w:val="Footer"/>
    </w:pPr>
    <w:r>
      <w:t>Software Requirement Specification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E41" w:rsidRDefault="00197E41" w:rsidP="00AF08B8">
      <w:r>
        <w:separator/>
      </w:r>
    </w:p>
  </w:footnote>
  <w:footnote w:type="continuationSeparator" w:id="1">
    <w:p w:rsidR="00197E41" w:rsidRDefault="00197E41" w:rsidP="00AF0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4337"/>
    <w:multiLevelType w:val="multilevel"/>
    <w:tmpl w:val="A1DABC4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A060941"/>
    <w:multiLevelType w:val="multilevel"/>
    <w:tmpl w:val="78060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">
    <w:nsid w:val="1C953ABE"/>
    <w:multiLevelType w:val="multilevel"/>
    <w:tmpl w:val="78060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">
    <w:nsid w:val="268A2FF2"/>
    <w:multiLevelType w:val="multilevel"/>
    <w:tmpl w:val="200CAF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70C2258"/>
    <w:multiLevelType w:val="hybridMultilevel"/>
    <w:tmpl w:val="7816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47BB8"/>
    <w:multiLevelType w:val="hybridMultilevel"/>
    <w:tmpl w:val="0120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60A9C"/>
    <w:multiLevelType w:val="multilevel"/>
    <w:tmpl w:val="649E58A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7">
    <w:nsid w:val="43142216"/>
    <w:multiLevelType w:val="multilevel"/>
    <w:tmpl w:val="BB4CC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48D7611"/>
    <w:multiLevelType w:val="hybridMultilevel"/>
    <w:tmpl w:val="6DF0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224C4"/>
    <w:multiLevelType w:val="multilevel"/>
    <w:tmpl w:val="761C9D0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385E"/>
    <w:rsid w:val="00030746"/>
    <w:rsid w:val="00197E41"/>
    <w:rsid w:val="003E33AE"/>
    <w:rsid w:val="004150AB"/>
    <w:rsid w:val="0053185C"/>
    <w:rsid w:val="00601E8F"/>
    <w:rsid w:val="00603DFC"/>
    <w:rsid w:val="006F5019"/>
    <w:rsid w:val="007444F3"/>
    <w:rsid w:val="007943C2"/>
    <w:rsid w:val="007E4AAB"/>
    <w:rsid w:val="00807C03"/>
    <w:rsid w:val="00AA6C35"/>
    <w:rsid w:val="00AF08B8"/>
    <w:rsid w:val="00B41AB3"/>
    <w:rsid w:val="00C55933"/>
    <w:rsid w:val="00CA0F11"/>
    <w:rsid w:val="00D4385E"/>
    <w:rsid w:val="00E4073A"/>
    <w:rsid w:val="00E51DB0"/>
    <w:rsid w:val="00ED75E4"/>
    <w:rsid w:val="00F61FCC"/>
    <w:rsid w:val="00F810E4"/>
    <w:rsid w:val="00F83FF2"/>
    <w:rsid w:val="00FB0478"/>
    <w:rsid w:val="00FF4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35"/>
  </w:style>
  <w:style w:type="paragraph" w:styleId="Heading1">
    <w:name w:val="heading 1"/>
    <w:basedOn w:val="Normal"/>
    <w:next w:val="Normal"/>
    <w:link w:val="Heading1Char"/>
    <w:uiPriority w:val="9"/>
    <w:qFormat/>
    <w:rsid w:val="00AA6C3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3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3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3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3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3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3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A6C35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6C3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3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3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3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3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3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3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3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3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A6C3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6C3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3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A6C3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35"/>
    <w:rPr>
      <w:b/>
      <w:bCs/>
    </w:rPr>
  </w:style>
  <w:style w:type="character" w:styleId="Emphasis">
    <w:name w:val="Emphasis"/>
    <w:basedOn w:val="DefaultParagraphFont"/>
    <w:uiPriority w:val="20"/>
    <w:qFormat/>
    <w:rsid w:val="00AA6C35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AA6C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6C3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A6C3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3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35"/>
    <w:rPr>
      <w:b/>
      <w:i/>
      <w:sz w:val="24"/>
    </w:rPr>
  </w:style>
  <w:style w:type="character" w:styleId="SubtleEmphasis">
    <w:name w:val="Subtle Emphasis"/>
    <w:uiPriority w:val="19"/>
    <w:qFormat/>
    <w:rsid w:val="00AA6C3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A6C3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A6C3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A6C3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A6C3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C3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F0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8B8"/>
  </w:style>
  <w:style w:type="paragraph" w:styleId="Footer">
    <w:name w:val="footer"/>
    <w:basedOn w:val="Normal"/>
    <w:link w:val="FooterChar"/>
    <w:uiPriority w:val="99"/>
    <w:unhideWhenUsed/>
    <w:rsid w:val="00AF0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8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19D60-804B-4A86-9FB0-4FB4708F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</Template>
  <TotalTime>2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Windows User</dc:creator>
  <cp:lastModifiedBy>bca-45008-15</cp:lastModifiedBy>
  <cp:revision>2</cp:revision>
  <dcterms:created xsi:type="dcterms:W3CDTF">2018-04-13T05:44:00Z</dcterms:created>
  <dcterms:modified xsi:type="dcterms:W3CDTF">2018-04-13T05:44:00Z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